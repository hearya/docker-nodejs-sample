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0CC5E" w14:textId="36675CB5" w:rsidR="00555F5F" w:rsidRPr="00727C36" w:rsidRDefault="00727C36" w:rsidP="00555F5F">
      <w:pPr>
        <w:pStyle w:val="berschrift1"/>
        <w:spacing w:before="100" w:beforeAutospacing="1"/>
        <w:rPr>
          <w:sz w:val="52"/>
          <w:szCs w:val="52"/>
        </w:rPr>
      </w:pPr>
      <w:r>
        <w:rPr>
          <w:sz w:val="52"/>
          <w:szCs w:val="52"/>
        </w:rPr>
        <w:t xml:space="preserve">To Do Applikation mit </w:t>
      </w:r>
    </w:p>
    <w:sdt>
      <w:sdtPr>
        <w:rPr>
          <w:lang w:val="de-DE"/>
        </w:rPr>
        <w:id w:val="-53543575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72D422F" w14:textId="77777777" w:rsidR="00727C36" w:rsidRDefault="00727C36">
          <w:pPr>
            <w:pStyle w:val="Inhaltsverzeichnisberschrift"/>
            <w:rPr>
              <w:lang w:val="de-DE"/>
            </w:rPr>
          </w:pPr>
        </w:p>
        <w:p w14:paraId="0FE7F7E8" w14:textId="77777777" w:rsidR="00727C36" w:rsidRDefault="00727C36" w:rsidP="00727C36">
          <w:pPr>
            <w:rPr>
              <w:lang w:val="de-DE" w:eastAsia="de-CH"/>
            </w:rPr>
          </w:pPr>
        </w:p>
        <w:p w14:paraId="272C03CA" w14:textId="77777777" w:rsidR="00727C36" w:rsidRPr="00727C36" w:rsidRDefault="00727C36" w:rsidP="00727C36">
          <w:pPr>
            <w:rPr>
              <w:lang w:val="de-DE" w:eastAsia="de-CH"/>
            </w:rPr>
          </w:pPr>
        </w:p>
        <w:p w14:paraId="27B241E0" w14:textId="5505E29F" w:rsidR="00555F5F" w:rsidRDefault="00555F5F">
          <w:pPr>
            <w:pStyle w:val="Inhaltsverzeichnisberschrift"/>
          </w:pPr>
          <w:r>
            <w:rPr>
              <w:lang w:val="de-DE"/>
            </w:rPr>
            <w:t>Inhaltsverzeichnis</w:t>
          </w:r>
        </w:p>
        <w:p w14:paraId="7696B653" w14:textId="090EF04C" w:rsidR="00555F5F" w:rsidRDefault="00555F5F">
          <w:pPr>
            <w:pStyle w:val="Verzeichnis1"/>
            <w:tabs>
              <w:tab w:val="right" w:leader="dot" w:pos="10456"/>
            </w:tabs>
            <w:rPr>
              <w:noProof/>
            </w:rPr>
          </w:pPr>
          <w:r>
            <w:fldChar w:fldCharType="begin"/>
          </w:r>
          <w:r>
            <w:instrText xml:space="preserve"> TOC \o "1-3" \h \z \u </w:instrText>
          </w:r>
          <w:r>
            <w:fldChar w:fldCharType="separate"/>
          </w:r>
          <w:hyperlink w:anchor="_Toc177738564" w:history="1">
            <w:r w:rsidRPr="003657A6">
              <w:rPr>
                <w:rStyle w:val="Hyperlink"/>
                <w:noProof/>
              </w:rPr>
              <w:t>Abschlussaufgabe</w:t>
            </w:r>
            <w:r>
              <w:rPr>
                <w:noProof/>
                <w:webHidden/>
              </w:rPr>
              <w:tab/>
            </w:r>
            <w:r>
              <w:rPr>
                <w:noProof/>
                <w:webHidden/>
              </w:rPr>
              <w:fldChar w:fldCharType="begin"/>
            </w:r>
            <w:r>
              <w:rPr>
                <w:noProof/>
                <w:webHidden/>
              </w:rPr>
              <w:instrText xml:space="preserve"> PAGEREF _Toc177738564 \h </w:instrText>
            </w:r>
            <w:r>
              <w:rPr>
                <w:noProof/>
                <w:webHidden/>
              </w:rPr>
            </w:r>
            <w:r>
              <w:rPr>
                <w:noProof/>
                <w:webHidden/>
              </w:rPr>
              <w:fldChar w:fldCharType="separate"/>
            </w:r>
            <w:r>
              <w:rPr>
                <w:noProof/>
                <w:webHidden/>
              </w:rPr>
              <w:t>1</w:t>
            </w:r>
            <w:r>
              <w:rPr>
                <w:noProof/>
                <w:webHidden/>
              </w:rPr>
              <w:fldChar w:fldCharType="end"/>
            </w:r>
          </w:hyperlink>
        </w:p>
        <w:p w14:paraId="0EDD7F26" w14:textId="002F3025" w:rsidR="00555F5F" w:rsidRDefault="00555F5F">
          <w:pPr>
            <w:pStyle w:val="Verzeichnis3"/>
            <w:tabs>
              <w:tab w:val="right" w:leader="dot" w:pos="10456"/>
            </w:tabs>
            <w:rPr>
              <w:noProof/>
            </w:rPr>
          </w:pPr>
          <w:hyperlink w:anchor="_Toc177738565" w:history="1">
            <w:r w:rsidRPr="003657A6">
              <w:rPr>
                <w:rStyle w:val="Hyperlink"/>
                <w:noProof/>
              </w:rPr>
              <w:t>Klonen des Repositories</w:t>
            </w:r>
            <w:r>
              <w:rPr>
                <w:noProof/>
                <w:webHidden/>
              </w:rPr>
              <w:tab/>
            </w:r>
            <w:r>
              <w:rPr>
                <w:noProof/>
                <w:webHidden/>
              </w:rPr>
              <w:fldChar w:fldCharType="begin"/>
            </w:r>
            <w:r>
              <w:rPr>
                <w:noProof/>
                <w:webHidden/>
              </w:rPr>
              <w:instrText xml:space="preserve"> PAGEREF _Toc177738565 \h </w:instrText>
            </w:r>
            <w:r>
              <w:rPr>
                <w:noProof/>
                <w:webHidden/>
              </w:rPr>
            </w:r>
            <w:r>
              <w:rPr>
                <w:noProof/>
                <w:webHidden/>
              </w:rPr>
              <w:fldChar w:fldCharType="separate"/>
            </w:r>
            <w:r>
              <w:rPr>
                <w:noProof/>
                <w:webHidden/>
              </w:rPr>
              <w:t>1</w:t>
            </w:r>
            <w:r>
              <w:rPr>
                <w:noProof/>
                <w:webHidden/>
              </w:rPr>
              <w:fldChar w:fldCharType="end"/>
            </w:r>
          </w:hyperlink>
        </w:p>
        <w:p w14:paraId="626384FB" w14:textId="5354CCB8" w:rsidR="00555F5F" w:rsidRDefault="00555F5F">
          <w:pPr>
            <w:pStyle w:val="Verzeichnis3"/>
            <w:tabs>
              <w:tab w:val="right" w:leader="dot" w:pos="10456"/>
            </w:tabs>
            <w:rPr>
              <w:noProof/>
            </w:rPr>
          </w:pPr>
          <w:hyperlink w:anchor="_Toc177738566" w:history="1">
            <w:r w:rsidRPr="003657A6">
              <w:rPr>
                <w:rStyle w:val="Hyperlink"/>
                <w:noProof/>
              </w:rPr>
              <w:t>Einrichtung der Entwicklungsumgebung</w:t>
            </w:r>
            <w:r>
              <w:rPr>
                <w:noProof/>
                <w:webHidden/>
              </w:rPr>
              <w:tab/>
            </w:r>
            <w:r>
              <w:rPr>
                <w:noProof/>
                <w:webHidden/>
              </w:rPr>
              <w:fldChar w:fldCharType="begin"/>
            </w:r>
            <w:r>
              <w:rPr>
                <w:noProof/>
                <w:webHidden/>
              </w:rPr>
              <w:instrText xml:space="preserve"> PAGEREF _Toc177738566 \h </w:instrText>
            </w:r>
            <w:r>
              <w:rPr>
                <w:noProof/>
                <w:webHidden/>
              </w:rPr>
            </w:r>
            <w:r>
              <w:rPr>
                <w:noProof/>
                <w:webHidden/>
              </w:rPr>
              <w:fldChar w:fldCharType="separate"/>
            </w:r>
            <w:r>
              <w:rPr>
                <w:noProof/>
                <w:webHidden/>
              </w:rPr>
              <w:t>1</w:t>
            </w:r>
            <w:r>
              <w:rPr>
                <w:noProof/>
                <w:webHidden/>
              </w:rPr>
              <w:fldChar w:fldCharType="end"/>
            </w:r>
          </w:hyperlink>
        </w:p>
        <w:p w14:paraId="1EF18985" w14:textId="2739AAF1" w:rsidR="00555F5F" w:rsidRDefault="00555F5F">
          <w:pPr>
            <w:pStyle w:val="Verzeichnis3"/>
            <w:tabs>
              <w:tab w:val="right" w:leader="dot" w:pos="10456"/>
            </w:tabs>
            <w:rPr>
              <w:noProof/>
            </w:rPr>
          </w:pPr>
          <w:hyperlink w:anchor="_Toc177738567" w:history="1">
            <w:r w:rsidRPr="003657A6">
              <w:rPr>
                <w:rStyle w:val="Hyperlink"/>
                <w:noProof/>
              </w:rPr>
              <w:t>Erstellung der README.md</w:t>
            </w:r>
            <w:r>
              <w:rPr>
                <w:noProof/>
                <w:webHidden/>
              </w:rPr>
              <w:tab/>
            </w:r>
            <w:r>
              <w:rPr>
                <w:noProof/>
                <w:webHidden/>
              </w:rPr>
              <w:fldChar w:fldCharType="begin"/>
            </w:r>
            <w:r>
              <w:rPr>
                <w:noProof/>
                <w:webHidden/>
              </w:rPr>
              <w:instrText xml:space="preserve"> PAGEREF _Toc177738567 \h </w:instrText>
            </w:r>
            <w:r>
              <w:rPr>
                <w:noProof/>
                <w:webHidden/>
              </w:rPr>
            </w:r>
            <w:r>
              <w:rPr>
                <w:noProof/>
                <w:webHidden/>
              </w:rPr>
              <w:fldChar w:fldCharType="separate"/>
            </w:r>
            <w:r>
              <w:rPr>
                <w:noProof/>
                <w:webHidden/>
              </w:rPr>
              <w:t>1</w:t>
            </w:r>
            <w:r>
              <w:rPr>
                <w:noProof/>
                <w:webHidden/>
              </w:rPr>
              <w:fldChar w:fldCharType="end"/>
            </w:r>
          </w:hyperlink>
        </w:p>
        <w:p w14:paraId="33358238" w14:textId="17C7A27E" w:rsidR="00555F5F" w:rsidRDefault="00555F5F">
          <w:pPr>
            <w:pStyle w:val="Verzeichnis3"/>
            <w:tabs>
              <w:tab w:val="right" w:leader="dot" w:pos="10456"/>
            </w:tabs>
            <w:rPr>
              <w:noProof/>
            </w:rPr>
          </w:pPr>
          <w:hyperlink w:anchor="_Toc177738568" w:history="1">
            <w:r w:rsidRPr="003657A6">
              <w:rPr>
                <w:rStyle w:val="Hyperlink"/>
                <w:noProof/>
              </w:rPr>
              <w:t>Verwendung von Git (Commit, Push)</w:t>
            </w:r>
            <w:r>
              <w:rPr>
                <w:noProof/>
                <w:webHidden/>
              </w:rPr>
              <w:tab/>
            </w:r>
            <w:r>
              <w:rPr>
                <w:noProof/>
                <w:webHidden/>
              </w:rPr>
              <w:fldChar w:fldCharType="begin"/>
            </w:r>
            <w:r>
              <w:rPr>
                <w:noProof/>
                <w:webHidden/>
              </w:rPr>
              <w:instrText xml:space="preserve"> PAGEREF _Toc177738568 \h </w:instrText>
            </w:r>
            <w:r>
              <w:rPr>
                <w:noProof/>
                <w:webHidden/>
              </w:rPr>
            </w:r>
            <w:r>
              <w:rPr>
                <w:noProof/>
                <w:webHidden/>
              </w:rPr>
              <w:fldChar w:fldCharType="separate"/>
            </w:r>
            <w:r>
              <w:rPr>
                <w:noProof/>
                <w:webHidden/>
              </w:rPr>
              <w:t>1</w:t>
            </w:r>
            <w:r>
              <w:rPr>
                <w:noProof/>
                <w:webHidden/>
              </w:rPr>
              <w:fldChar w:fldCharType="end"/>
            </w:r>
          </w:hyperlink>
        </w:p>
        <w:p w14:paraId="26D15C16" w14:textId="5B6EDBA0" w:rsidR="00555F5F" w:rsidRDefault="00555F5F">
          <w:pPr>
            <w:pStyle w:val="Verzeichnis3"/>
            <w:tabs>
              <w:tab w:val="right" w:leader="dot" w:pos="10456"/>
            </w:tabs>
            <w:rPr>
              <w:noProof/>
            </w:rPr>
          </w:pPr>
          <w:hyperlink w:anchor="_Toc177738569" w:history="1">
            <w:r w:rsidRPr="003657A6">
              <w:rPr>
                <w:rStyle w:val="Hyperlink"/>
                <w:noProof/>
              </w:rPr>
              <w:t>Erstellung und Nutzung von Docker-Containern</w:t>
            </w:r>
            <w:r>
              <w:rPr>
                <w:noProof/>
                <w:webHidden/>
              </w:rPr>
              <w:tab/>
            </w:r>
            <w:r>
              <w:rPr>
                <w:noProof/>
                <w:webHidden/>
              </w:rPr>
              <w:fldChar w:fldCharType="begin"/>
            </w:r>
            <w:r>
              <w:rPr>
                <w:noProof/>
                <w:webHidden/>
              </w:rPr>
              <w:instrText xml:space="preserve"> PAGEREF _Toc177738569 \h </w:instrText>
            </w:r>
            <w:r>
              <w:rPr>
                <w:noProof/>
                <w:webHidden/>
              </w:rPr>
            </w:r>
            <w:r>
              <w:rPr>
                <w:noProof/>
                <w:webHidden/>
              </w:rPr>
              <w:fldChar w:fldCharType="separate"/>
            </w:r>
            <w:r>
              <w:rPr>
                <w:noProof/>
                <w:webHidden/>
              </w:rPr>
              <w:t>1</w:t>
            </w:r>
            <w:r>
              <w:rPr>
                <w:noProof/>
                <w:webHidden/>
              </w:rPr>
              <w:fldChar w:fldCharType="end"/>
            </w:r>
          </w:hyperlink>
        </w:p>
        <w:p w14:paraId="3CD86776" w14:textId="77777777" w:rsidR="00727C36" w:rsidRDefault="00555F5F">
          <w:pPr>
            <w:rPr>
              <w:b/>
              <w:bCs/>
              <w:lang w:val="de-DE"/>
            </w:rPr>
          </w:pPr>
          <w:r>
            <w:rPr>
              <w:b/>
              <w:bCs/>
              <w:lang w:val="de-DE"/>
            </w:rPr>
            <w:fldChar w:fldCharType="end"/>
          </w:r>
        </w:p>
        <w:p w14:paraId="7C95FD32" w14:textId="3E50CD15" w:rsidR="00555F5F" w:rsidRPr="00555F5F" w:rsidRDefault="00555F5F">
          <w:pPr>
            <w:rPr>
              <w:b/>
              <w:bCs/>
              <w:lang w:val="de-DE"/>
            </w:rPr>
          </w:pPr>
        </w:p>
      </w:sdtContent>
    </w:sdt>
    <w:p w14:paraId="58B947A8" w14:textId="77777777" w:rsidR="00555F5F" w:rsidRDefault="00555F5F" w:rsidP="00555F5F">
      <w:bookmarkStart w:id="0" w:name="_Toc177738565"/>
    </w:p>
    <w:p w14:paraId="5921492B" w14:textId="77777777" w:rsidR="00555F5F" w:rsidRDefault="00555F5F" w:rsidP="00555F5F"/>
    <w:p w14:paraId="5612F077" w14:textId="77777777" w:rsidR="00555F5F" w:rsidRDefault="00555F5F" w:rsidP="00555F5F"/>
    <w:p w14:paraId="2542EFEF" w14:textId="77777777" w:rsidR="00555F5F" w:rsidRDefault="00555F5F" w:rsidP="00555F5F"/>
    <w:p w14:paraId="30110B73" w14:textId="77777777" w:rsidR="00555F5F" w:rsidRDefault="00555F5F" w:rsidP="00555F5F"/>
    <w:p w14:paraId="7451BBD3" w14:textId="77777777" w:rsidR="00555F5F" w:rsidRDefault="00555F5F" w:rsidP="00555F5F"/>
    <w:p w14:paraId="49E99E1E" w14:textId="77777777" w:rsidR="00555F5F" w:rsidRDefault="00555F5F" w:rsidP="00555F5F"/>
    <w:p w14:paraId="65BBFFCC" w14:textId="77777777" w:rsidR="00555F5F" w:rsidRDefault="00555F5F" w:rsidP="00555F5F"/>
    <w:p w14:paraId="5D6E9BA2" w14:textId="77777777" w:rsidR="00555F5F" w:rsidRDefault="00555F5F" w:rsidP="00555F5F"/>
    <w:p w14:paraId="22F2B340" w14:textId="77777777" w:rsidR="00555F5F" w:rsidRDefault="00555F5F" w:rsidP="00555F5F"/>
    <w:p w14:paraId="71EF64D2" w14:textId="77777777" w:rsidR="00555F5F" w:rsidRDefault="00555F5F" w:rsidP="00555F5F"/>
    <w:p w14:paraId="5DD03E56" w14:textId="77777777" w:rsidR="00555F5F" w:rsidRDefault="00555F5F" w:rsidP="00555F5F"/>
    <w:p w14:paraId="6E11AA8C" w14:textId="77777777" w:rsidR="00555F5F" w:rsidRDefault="00555F5F" w:rsidP="00555F5F"/>
    <w:p w14:paraId="4D4F090A" w14:textId="77777777" w:rsidR="00555F5F" w:rsidRDefault="00555F5F" w:rsidP="00555F5F"/>
    <w:p w14:paraId="5629E383" w14:textId="77777777" w:rsidR="00555F5F" w:rsidRDefault="00555F5F" w:rsidP="00555F5F"/>
    <w:p w14:paraId="79C78C95" w14:textId="77777777" w:rsidR="001E01FE" w:rsidRDefault="001E01FE" w:rsidP="00555F5F"/>
    <w:p w14:paraId="18B5271C" w14:textId="77777777" w:rsidR="001E01FE" w:rsidRDefault="001E01FE" w:rsidP="00555F5F"/>
    <w:p w14:paraId="5940B01D" w14:textId="136A0365" w:rsidR="00555F5F" w:rsidRPr="00F53770" w:rsidRDefault="00555F5F" w:rsidP="00555F5F">
      <w:pPr>
        <w:pStyle w:val="berschrift3"/>
      </w:pPr>
      <w:r w:rsidRPr="00F53770">
        <w:lastRenderedPageBreak/>
        <w:t>Klonen des Repositories</w:t>
      </w:r>
      <w:bookmarkEnd w:id="0"/>
    </w:p>
    <w:p w14:paraId="21B11BDC" w14:textId="77777777" w:rsidR="00555F5F" w:rsidRPr="00C455D3" w:rsidRDefault="00555F5F" w:rsidP="00555F5F">
      <w:r w:rsidRPr="00C455D3">
        <w:t xml:space="preserve"> Zuerst </w:t>
      </w:r>
      <w:r>
        <w:t>habe ich</w:t>
      </w:r>
      <w:r w:rsidRPr="00C455D3">
        <w:t xml:space="preserve"> das Fenster aufmachen wo </w:t>
      </w:r>
      <w:r>
        <w:t xml:space="preserve">sich </w:t>
      </w:r>
      <w:r w:rsidRPr="00C455D3">
        <w:t>de</w:t>
      </w:r>
      <w:r>
        <w:t>r</w:t>
      </w:r>
      <w:r w:rsidRPr="00C455D3">
        <w:t xml:space="preserve"> SSH Link findet, de</w:t>
      </w:r>
      <w:r>
        <w:t>n</w:t>
      </w:r>
      <w:r w:rsidRPr="00C455D3">
        <w:t xml:space="preserve"> findet man </w:t>
      </w:r>
      <w:r>
        <w:t>beim</w:t>
      </w:r>
      <w:r w:rsidRPr="00C455D3">
        <w:t xml:space="preserve"> code Icon</w:t>
      </w:r>
    </w:p>
    <w:p w14:paraId="228679CD" w14:textId="26C3F05A" w:rsidR="00555F5F" w:rsidRPr="00C455D3" w:rsidRDefault="00902457" w:rsidP="00555F5F">
      <w:r w:rsidRPr="00902457">
        <w:drawing>
          <wp:anchor distT="0" distB="0" distL="114300" distR="114300" simplePos="0" relativeHeight="251658240" behindDoc="1" locked="0" layoutInCell="1" allowOverlap="1" wp14:anchorId="3F29B6AC" wp14:editId="1B9EDAA1">
            <wp:simplePos x="0" y="0"/>
            <wp:positionH relativeFrom="margin">
              <wp:align>right</wp:align>
            </wp:positionH>
            <wp:positionV relativeFrom="paragraph">
              <wp:posOffset>312420</wp:posOffset>
            </wp:positionV>
            <wp:extent cx="2377440" cy="1225550"/>
            <wp:effectExtent l="0" t="0" r="3810" b="0"/>
            <wp:wrapTight wrapText="bothSides">
              <wp:wrapPolygon edited="0">
                <wp:start x="0" y="0"/>
                <wp:lineTo x="0" y="21152"/>
                <wp:lineTo x="21462" y="21152"/>
                <wp:lineTo x="21462" y="0"/>
                <wp:lineTo x="0" y="0"/>
              </wp:wrapPolygon>
            </wp:wrapTight>
            <wp:docPr id="61186059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60593" name="Grafik 1" descr="Ein Bild, das Text, Screenshot, Software, Multimedia-Softwar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440" cy="1225550"/>
                    </a:xfrm>
                    <a:prstGeom prst="rect">
                      <a:avLst/>
                    </a:prstGeom>
                  </pic:spPr>
                </pic:pic>
              </a:graphicData>
            </a:graphic>
            <wp14:sizeRelH relativeFrom="margin">
              <wp14:pctWidth>0</wp14:pctWidth>
            </wp14:sizeRelH>
            <wp14:sizeRelV relativeFrom="margin">
              <wp14:pctHeight>0</wp14:pctHeight>
            </wp14:sizeRelV>
          </wp:anchor>
        </w:drawing>
      </w:r>
      <w:r w:rsidR="00555F5F">
        <w:t>Dan</w:t>
      </w:r>
      <w:r w:rsidR="00555F5F" w:rsidRPr="00C455D3">
        <w:t xml:space="preserve"> </w:t>
      </w:r>
      <w:r w:rsidR="00555F5F">
        <w:t>kopierte ich</w:t>
      </w:r>
      <w:r w:rsidR="00555F5F" w:rsidRPr="00C455D3">
        <w:t xml:space="preserve"> den gegebenen SSH </w:t>
      </w:r>
      <w:r w:rsidR="00555F5F">
        <w:t>URL</w:t>
      </w:r>
      <w:r w:rsidR="00555F5F" w:rsidRPr="00C455D3">
        <w:t xml:space="preserve"> und öffne</w:t>
      </w:r>
      <w:r w:rsidR="00555F5F">
        <w:t>te</w:t>
      </w:r>
      <w:r w:rsidR="00555F5F" w:rsidRPr="00C455D3">
        <w:t xml:space="preserve"> den Explorer (Dateien) </w:t>
      </w:r>
      <w:r w:rsidR="00555F5F">
        <w:t xml:space="preserve">ich </w:t>
      </w:r>
      <w:r w:rsidR="00555F5F" w:rsidRPr="00C455D3">
        <w:t>mach</w:t>
      </w:r>
      <w:r w:rsidR="00555F5F">
        <w:t>te</w:t>
      </w:r>
      <w:r w:rsidR="00555F5F" w:rsidRPr="00C455D3">
        <w:t xml:space="preserve"> einen neuern Ordner und </w:t>
      </w:r>
      <w:r w:rsidR="00555F5F">
        <w:t>benannte</w:t>
      </w:r>
      <w:r w:rsidR="00555F5F" w:rsidRPr="00C455D3">
        <w:t xml:space="preserve"> ihn nach einem Passenden Namen.</w:t>
      </w:r>
    </w:p>
    <w:p w14:paraId="1BFB6DC3" w14:textId="13FF7A92" w:rsidR="00555F5F" w:rsidRPr="00C455D3" w:rsidRDefault="00555F5F" w:rsidP="00555F5F">
      <w:r>
        <w:t>Ich klickte</w:t>
      </w:r>
      <w:r w:rsidRPr="00C455D3">
        <w:t xml:space="preserve"> in den Ordnern rein und g</w:t>
      </w:r>
      <w:r>
        <w:t>ab</w:t>
      </w:r>
      <w:r w:rsidRPr="00C455D3">
        <w:t xml:space="preserve"> cmd in die Leiste die dir sagt wo du gerade</w:t>
      </w:r>
      <w:r>
        <w:t xml:space="preserve"> in der Dateien </w:t>
      </w:r>
      <w:r w:rsidRPr="00C455D3">
        <w:t>bist. Dies öffnet die Commando Zeile.</w:t>
      </w:r>
    </w:p>
    <w:p w14:paraId="17AEA5D6" w14:textId="2D1F59C7" w:rsidR="00555F5F" w:rsidRDefault="00555F5F" w:rsidP="00555F5F">
      <w:r>
        <w:t>Hier gab ich</w:t>
      </w:r>
      <w:r w:rsidRPr="00C455D3">
        <w:t xml:space="preserve"> «git clone» </w:t>
      </w:r>
      <w:r>
        <w:t xml:space="preserve"> ein </w:t>
      </w:r>
      <w:r w:rsidRPr="00C455D3">
        <w:t xml:space="preserve">und dann den </w:t>
      </w:r>
      <w:r>
        <w:t xml:space="preserve">Kopierten </w:t>
      </w:r>
      <w:r w:rsidRPr="00C455D3">
        <w:t xml:space="preserve">SSH </w:t>
      </w:r>
      <w:r>
        <w:t>URL</w:t>
      </w:r>
      <w:r w:rsidRPr="00C455D3">
        <w:t xml:space="preserve">. Das </w:t>
      </w:r>
      <w:r>
        <w:t>k</w:t>
      </w:r>
      <w:r w:rsidRPr="00C455D3">
        <w:t xml:space="preserve">opiert die Datei in den neu </w:t>
      </w:r>
      <w:r w:rsidR="00902457">
        <w:t xml:space="preserve">Ordner </w:t>
      </w:r>
      <w:r w:rsidRPr="00C455D3">
        <w:t>gemachten.</w:t>
      </w:r>
      <w:r w:rsidR="00902457" w:rsidRPr="00902457">
        <w:t xml:space="preserve"> </w:t>
      </w:r>
    </w:p>
    <w:p w14:paraId="567B7C12" w14:textId="77777777" w:rsidR="00975615" w:rsidRDefault="00975615" w:rsidP="00555F5F">
      <w:pPr>
        <w:pStyle w:val="berschrift3"/>
        <w:spacing w:before="0"/>
      </w:pPr>
      <w:bookmarkStart w:id="1" w:name="_Toc177738566"/>
    </w:p>
    <w:p w14:paraId="46168B05" w14:textId="43BA2072" w:rsidR="00555F5F" w:rsidRDefault="00555F5F" w:rsidP="00555F5F">
      <w:pPr>
        <w:pStyle w:val="berschrift3"/>
        <w:spacing w:before="0"/>
      </w:pPr>
      <w:r w:rsidRPr="00C455D3">
        <w:t>Einrichtung der Entwicklungsumgebung</w:t>
      </w:r>
      <w:bookmarkEnd w:id="1"/>
    </w:p>
    <w:p w14:paraId="69E0162E" w14:textId="0C20A997" w:rsidR="00555F5F" w:rsidRPr="00243E96" w:rsidRDefault="00555F5F" w:rsidP="00555F5F">
      <w:r w:rsidRPr="00243E96">
        <w:t>Um die Entwicklungsumgebung einzurichten, habe ich den Befehl docker init in der Konsole eingegeben und die Anweisungen aus der Docker-Dokumentation befolgt. Die Eingabeaufforderungen waren wie folgt:</w:t>
      </w:r>
    </w:p>
    <w:p w14:paraId="54BFDAF8" w14:textId="5C16B73B" w:rsidR="00555F5F" w:rsidRPr="00243E96" w:rsidRDefault="00975615" w:rsidP="00555F5F">
      <w:pPr>
        <w:numPr>
          <w:ilvl w:val="0"/>
          <w:numId w:val="8"/>
        </w:numPr>
      </w:pPr>
      <w:r w:rsidRPr="009C43FC">
        <w:drawing>
          <wp:anchor distT="0" distB="0" distL="114300" distR="114300" simplePos="0" relativeHeight="251659264" behindDoc="1" locked="0" layoutInCell="1" allowOverlap="1" wp14:anchorId="19F88513" wp14:editId="64D689CF">
            <wp:simplePos x="0" y="0"/>
            <wp:positionH relativeFrom="margin">
              <wp:align>right</wp:align>
            </wp:positionH>
            <wp:positionV relativeFrom="paragraph">
              <wp:posOffset>3223</wp:posOffset>
            </wp:positionV>
            <wp:extent cx="4306570" cy="1010285"/>
            <wp:effectExtent l="0" t="0" r="0" b="0"/>
            <wp:wrapTight wrapText="bothSides">
              <wp:wrapPolygon edited="0">
                <wp:start x="0" y="0"/>
                <wp:lineTo x="0" y="21179"/>
                <wp:lineTo x="21498" y="21179"/>
                <wp:lineTo x="21498" y="0"/>
                <wp:lineTo x="0" y="0"/>
              </wp:wrapPolygon>
            </wp:wrapTight>
            <wp:docPr id="205745518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5184" name="Grafik 1" descr="Ein Bild, das Text, Screenshot,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6570" cy="1010285"/>
                    </a:xfrm>
                    <a:prstGeom prst="rect">
                      <a:avLst/>
                    </a:prstGeom>
                  </pic:spPr>
                </pic:pic>
              </a:graphicData>
            </a:graphic>
            <wp14:sizeRelH relativeFrom="margin">
              <wp14:pctWidth>0</wp14:pctWidth>
            </wp14:sizeRelH>
            <wp14:sizeRelV relativeFrom="margin">
              <wp14:pctHeight>0</wp14:pctHeight>
            </wp14:sizeRelV>
          </wp:anchor>
        </w:drawing>
      </w:r>
      <w:r w:rsidR="00555F5F" w:rsidRPr="00243E96">
        <w:t>Plattform des Projekts: Node</w:t>
      </w:r>
    </w:p>
    <w:p w14:paraId="5F404A63" w14:textId="31CEDE58" w:rsidR="00555F5F" w:rsidRPr="00243E96" w:rsidRDefault="00555F5F" w:rsidP="00555F5F">
      <w:pPr>
        <w:numPr>
          <w:ilvl w:val="0"/>
          <w:numId w:val="8"/>
        </w:numPr>
      </w:pPr>
      <w:r w:rsidRPr="00243E96">
        <w:t>Gewünschte Node-Version: 18.0.0</w:t>
      </w:r>
    </w:p>
    <w:p w14:paraId="4072A031" w14:textId="6346F2DD" w:rsidR="00555F5F" w:rsidRPr="00243E96" w:rsidRDefault="00555F5F" w:rsidP="00555F5F">
      <w:pPr>
        <w:numPr>
          <w:ilvl w:val="0"/>
          <w:numId w:val="8"/>
        </w:numPr>
      </w:pPr>
      <w:r w:rsidRPr="00243E96">
        <w:t>Paketmanager: npm</w:t>
      </w:r>
      <w:r w:rsidR="009C43FC" w:rsidRPr="009C43FC">
        <w:rPr>
          <w:noProof/>
        </w:rPr>
        <w:t xml:space="preserve"> </w:t>
      </w:r>
    </w:p>
    <w:p w14:paraId="087844AE" w14:textId="3D8AF7CD" w:rsidR="00555F5F" w:rsidRPr="00243E96" w:rsidRDefault="00555F5F" w:rsidP="00555F5F">
      <w:pPr>
        <w:numPr>
          <w:ilvl w:val="0"/>
          <w:numId w:val="8"/>
        </w:numPr>
      </w:pPr>
      <w:r w:rsidRPr="00243E96">
        <w:t>Startbefehl der Anwendung: node src/index.js</w:t>
      </w:r>
    </w:p>
    <w:p w14:paraId="08EF88A1" w14:textId="6662E356" w:rsidR="00555F5F" w:rsidRPr="00243E96" w:rsidRDefault="00555F5F" w:rsidP="00555F5F">
      <w:pPr>
        <w:numPr>
          <w:ilvl w:val="0"/>
          <w:numId w:val="8"/>
        </w:numPr>
      </w:pPr>
      <w:r w:rsidRPr="00243E96">
        <w:t>Server-Port: 3000</w:t>
      </w:r>
    </w:p>
    <w:p w14:paraId="68592B8D" w14:textId="6C53ABAC" w:rsidR="00555F5F" w:rsidRPr="00243E96" w:rsidRDefault="00555F5F" w:rsidP="00555F5F">
      <w:r w:rsidRPr="00243E96">
        <w:t>Zunächst habe ich den Vorgang auf meinem Laptop über die Konsole ausgeführt, doch leider ohne Erfolg. Da es bei Simon in Visual Studio Code geklappt hatte, habe ich es dort ebenfalls versucht, doch es funktionierte auch nicht. Mit Dario habe ich dann erneut über die Konsole getestet, und diesmal hat es funktioniert. Ich denke, das Problem lag ursprünglich daran, dass ich nicht im richtigen Verzeichnis gearbeitet habe.</w:t>
      </w:r>
    </w:p>
    <w:p w14:paraId="3FE8C0BA" w14:textId="32E7A381" w:rsidR="00555F5F" w:rsidRDefault="001E01FE" w:rsidP="00555F5F">
      <w:pPr>
        <w:pStyle w:val="berschrift3"/>
      </w:pPr>
      <w:r w:rsidRPr="00975615">
        <w:drawing>
          <wp:anchor distT="0" distB="0" distL="114300" distR="114300" simplePos="0" relativeHeight="251660288" behindDoc="1" locked="0" layoutInCell="1" allowOverlap="1" wp14:anchorId="06FD6E32" wp14:editId="356AF3A1">
            <wp:simplePos x="0" y="0"/>
            <wp:positionH relativeFrom="margin">
              <wp:posOffset>4724400</wp:posOffset>
            </wp:positionH>
            <wp:positionV relativeFrom="paragraph">
              <wp:posOffset>252730</wp:posOffset>
            </wp:positionV>
            <wp:extent cx="1922780" cy="2713990"/>
            <wp:effectExtent l="0" t="0" r="1270" b="0"/>
            <wp:wrapTight wrapText="bothSides">
              <wp:wrapPolygon edited="0">
                <wp:start x="0" y="0"/>
                <wp:lineTo x="0" y="21378"/>
                <wp:lineTo x="21400" y="21378"/>
                <wp:lineTo x="21400" y="0"/>
                <wp:lineTo x="0" y="0"/>
              </wp:wrapPolygon>
            </wp:wrapTight>
            <wp:docPr id="825342284"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42284" name="Grafik 1" descr="Ein Bild, das Text, Screenshot, Software, Websit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2780" cy="2713990"/>
                    </a:xfrm>
                    <a:prstGeom prst="rect">
                      <a:avLst/>
                    </a:prstGeom>
                  </pic:spPr>
                </pic:pic>
              </a:graphicData>
            </a:graphic>
            <wp14:sizeRelH relativeFrom="margin">
              <wp14:pctWidth>0</wp14:pctWidth>
            </wp14:sizeRelH>
            <wp14:sizeRelV relativeFrom="margin">
              <wp14:pctHeight>0</wp14:pctHeight>
            </wp14:sizeRelV>
          </wp:anchor>
        </w:drawing>
      </w:r>
    </w:p>
    <w:p w14:paraId="5F3666C0" w14:textId="78F039D5" w:rsidR="00555F5F" w:rsidRDefault="00555F5F" w:rsidP="00555F5F">
      <w:pPr>
        <w:pStyle w:val="berschrift3"/>
        <w:spacing w:before="0" w:after="0"/>
      </w:pPr>
      <w:bookmarkStart w:id="2" w:name="_Toc177738567"/>
      <w:r w:rsidRPr="00C455D3">
        <w:t>Erstellung der README.md</w:t>
      </w:r>
      <w:bookmarkEnd w:id="2"/>
    </w:p>
    <w:p w14:paraId="5712AEA7" w14:textId="794004D0" w:rsidR="009C43FC" w:rsidRDefault="009C43FC" w:rsidP="00555F5F">
      <w:r>
        <w:t>Ein README ist eine Anleitung oder Erklärung die man im GitHub sehen kann</w:t>
      </w:r>
    </w:p>
    <w:p w14:paraId="4510C305" w14:textId="05497F35" w:rsidR="00555F5F" w:rsidRDefault="00555F5F" w:rsidP="00555F5F">
      <w:r>
        <w:t xml:space="preserve">Zuerst habe ich eine </w:t>
      </w:r>
      <w:r w:rsidRPr="008C0E81">
        <w:t>Datei im Root-Verzeichnis des Projekts</w:t>
      </w:r>
      <w:r>
        <w:t xml:space="preserve"> erstellt und dann README.md genannt und dann habe ich begonnen mit dem README.</w:t>
      </w:r>
    </w:p>
    <w:p w14:paraId="01D9061E" w14:textId="24DFBC8B" w:rsidR="00975615" w:rsidRDefault="00975615" w:rsidP="00975615">
      <w:pPr>
        <w:rPr>
          <w:noProof/>
        </w:rPr>
      </w:pPr>
      <w:r w:rsidRPr="00975615">
        <w:drawing>
          <wp:anchor distT="0" distB="0" distL="114300" distR="114300" simplePos="0" relativeHeight="251661312" behindDoc="1" locked="0" layoutInCell="1" allowOverlap="1" wp14:anchorId="4B5F5C3D" wp14:editId="1C16ABD3">
            <wp:simplePos x="0" y="0"/>
            <wp:positionH relativeFrom="column">
              <wp:posOffset>2316480</wp:posOffset>
            </wp:positionH>
            <wp:positionV relativeFrom="paragraph">
              <wp:posOffset>601980</wp:posOffset>
            </wp:positionV>
            <wp:extent cx="1775460" cy="641985"/>
            <wp:effectExtent l="0" t="0" r="0" b="5715"/>
            <wp:wrapTight wrapText="bothSides">
              <wp:wrapPolygon edited="0">
                <wp:start x="0" y="0"/>
                <wp:lineTo x="0" y="21151"/>
                <wp:lineTo x="21322" y="21151"/>
                <wp:lineTo x="21322" y="0"/>
                <wp:lineTo x="0" y="0"/>
              </wp:wrapPolygon>
            </wp:wrapTight>
            <wp:docPr id="270531097"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31097" name="Grafik 1" descr="Ein Bild, das Text, Schrift, Screenshot, Grafike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1775460" cy="641985"/>
                    </a:xfrm>
                    <a:prstGeom prst="rect">
                      <a:avLst/>
                    </a:prstGeom>
                  </pic:spPr>
                </pic:pic>
              </a:graphicData>
            </a:graphic>
            <wp14:sizeRelH relativeFrom="margin">
              <wp14:pctWidth>0</wp14:pctWidth>
            </wp14:sizeRelH>
            <wp14:sizeRelV relativeFrom="margin">
              <wp14:pctHeight>0</wp14:pctHeight>
            </wp14:sizeRelV>
          </wp:anchor>
        </w:drawing>
      </w:r>
      <w:r w:rsidR="00555F5F">
        <w:t xml:space="preserve">Ich habe erklärt wie man das Repositorie Klont, welche Pakete notwendig sind um zu installieren, </w:t>
      </w:r>
      <w:r w:rsidR="009C43FC">
        <w:t>Docke-Konfiguration und -Installation, und Starten der Applikation in einem Docker-Container.</w:t>
      </w:r>
      <w:r w:rsidRPr="00975615">
        <w:rPr>
          <w:noProof/>
        </w:rPr>
        <w:t xml:space="preserve"> </w:t>
      </w:r>
      <w:bookmarkStart w:id="3" w:name="_Toc177738568"/>
    </w:p>
    <w:p w14:paraId="07ED6DEA" w14:textId="77777777" w:rsidR="00975615" w:rsidRDefault="00975615" w:rsidP="00975615"/>
    <w:p w14:paraId="6B2F0565" w14:textId="77777777" w:rsidR="00975615" w:rsidRDefault="00975615" w:rsidP="00975615"/>
    <w:p w14:paraId="36B6FBEA" w14:textId="77777777" w:rsidR="00975615" w:rsidRDefault="00975615" w:rsidP="00975615"/>
    <w:p w14:paraId="67C4A89A" w14:textId="77777777" w:rsidR="00975615" w:rsidRDefault="00975615" w:rsidP="00975615"/>
    <w:p w14:paraId="58C343CE" w14:textId="77777777" w:rsidR="001E01FE" w:rsidRPr="00975615" w:rsidRDefault="001E01FE" w:rsidP="00975615"/>
    <w:p w14:paraId="0968A02A" w14:textId="2CCA7AF2" w:rsidR="00555F5F" w:rsidRDefault="00555F5F" w:rsidP="00555F5F">
      <w:pPr>
        <w:pStyle w:val="berschrift3"/>
      </w:pPr>
      <w:r w:rsidRPr="00F53770">
        <w:lastRenderedPageBreak/>
        <w:t>Verwendung von Git (Commit, Push)</w:t>
      </w:r>
      <w:bookmarkEnd w:id="3"/>
    </w:p>
    <w:p w14:paraId="381C7658" w14:textId="668F6593" w:rsidR="009C43FC" w:rsidRDefault="00555F5F" w:rsidP="00555F5F">
      <w:r>
        <w:t>Mit git add .</w:t>
      </w:r>
      <w:r w:rsidR="00975615">
        <w:t xml:space="preserve"> </w:t>
      </w:r>
      <w:r>
        <w:t>speichert man alles was man verändert hat.</w:t>
      </w:r>
    </w:p>
    <w:p w14:paraId="60C49BF6" w14:textId="13F57125" w:rsidR="00975615" w:rsidRDefault="00555F5F" w:rsidP="00555F5F">
      <w:r>
        <w:t>Mit git commit ‘verpacken wird das Packet’ sozusagen machen wird die die Datei bereit um verschickt zu werden.</w:t>
      </w:r>
    </w:p>
    <w:p w14:paraId="43284D0A" w14:textId="4A02531C" w:rsidR="00555F5F" w:rsidRDefault="00975615" w:rsidP="00555F5F">
      <w:r w:rsidRPr="00975615">
        <w:drawing>
          <wp:anchor distT="0" distB="0" distL="114300" distR="114300" simplePos="0" relativeHeight="251662336" behindDoc="1" locked="0" layoutInCell="1" allowOverlap="1" wp14:anchorId="7F0E94A8" wp14:editId="578D8011">
            <wp:simplePos x="0" y="0"/>
            <wp:positionH relativeFrom="margin">
              <wp:align>right</wp:align>
            </wp:positionH>
            <wp:positionV relativeFrom="paragraph">
              <wp:posOffset>203835</wp:posOffset>
            </wp:positionV>
            <wp:extent cx="3658870" cy="824230"/>
            <wp:effectExtent l="0" t="0" r="0" b="0"/>
            <wp:wrapTight wrapText="bothSides">
              <wp:wrapPolygon edited="0">
                <wp:start x="0" y="0"/>
                <wp:lineTo x="0" y="20968"/>
                <wp:lineTo x="21480" y="20968"/>
                <wp:lineTo x="21480" y="0"/>
                <wp:lineTo x="0" y="0"/>
              </wp:wrapPolygon>
            </wp:wrapTight>
            <wp:docPr id="137192540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25401" name="Grafik 1" descr="Ein Bild, das Text, Screensho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658870" cy="824230"/>
                    </a:xfrm>
                    <a:prstGeom prst="rect">
                      <a:avLst/>
                    </a:prstGeom>
                  </pic:spPr>
                </pic:pic>
              </a:graphicData>
            </a:graphic>
            <wp14:sizeRelH relativeFrom="margin">
              <wp14:pctWidth>0</wp14:pctWidth>
            </wp14:sizeRelH>
            <wp14:sizeRelV relativeFrom="margin">
              <wp14:pctHeight>0</wp14:pctHeight>
            </wp14:sizeRelV>
          </wp:anchor>
        </w:drawing>
      </w:r>
      <w:r w:rsidR="00555F5F">
        <w:t>Und mit git push verschicken wir die Datei auf Github.</w:t>
      </w:r>
    </w:p>
    <w:p w14:paraId="7B1A508D" w14:textId="6448F06E" w:rsidR="009C43FC" w:rsidRDefault="00975615" w:rsidP="00555F5F">
      <w:r>
        <w:rPr>
          <w:noProof/>
        </w:rPr>
        <mc:AlternateContent>
          <mc:Choice Requires="wpi">
            <w:drawing>
              <wp:anchor distT="0" distB="0" distL="114300" distR="114300" simplePos="0" relativeHeight="251665408" behindDoc="0" locked="0" layoutInCell="1" allowOverlap="1" wp14:anchorId="5D3C9622" wp14:editId="15AD4C73">
                <wp:simplePos x="0" y="0"/>
                <wp:positionH relativeFrom="column">
                  <wp:posOffset>5431846</wp:posOffset>
                </wp:positionH>
                <wp:positionV relativeFrom="paragraph">
                  <wp:posOffset>161025</wp:posOffset>
                </wp:positionV>
                <wp:extent cx="370080" cy="15840"/>
                <wp:effectExtent l="38100" t="38100" r="49530" b="41910"/>
                <wp:wrapNone/>
                <wp:docPr id="564816942" name="Freihand 5"/>
                <wp:cNvGraphicFramePr/>
                <a:graphic xmlns:a="http://schemas.openxmlformats.org/drawingml/2006/main">
                  <a:graphicData uri="http://schemas.microsoft.com/office/word/2010/wordprocessingInk">
                    <w14:contentPart bwMode="auto" r:id="rId13">
                      <w14:nvContentPartPr>
                        <w14:cNvContentPartPr/>
                      </w14:nvContentPartPr>
                      <w14:xfrm>
                        <a:off x="0" y="0"/>
                        <a:ext cx="370080" cy="15840"/>
                      </w14:xfrm>
                    </w14:contentPart>
                  </a:graphicData>
                </a:graphic>
              </wp:anchor>
            </w:drawing>
          </mc:Choice>
          <mc:Fallback>
            <w:pict>
              <v:shapetype w14:anchorId="11CDEA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 o:spid="_x0000_s1026" type="#_x0000_t75" style="position:absolute;margin-left:427.2pt;margin-top:12.2pt;width:30.15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79486178" wp14:editId="28431364">
                <wp:simplePos x="0" y="0"/>
                <wp:positionH relativeFrom="column">
                  <wp:posOffset>5402686</wp:posOffset>
                </wp:positionH>
                <wp:positionV relativeFrom="paragraph">
                  <wp:posOffset>42225</wp:posOffset>
                </wp:positionV>
                <wp:extent cx="392400" cy="11160"/>
                <wp:effectExtent l="38100" t="38100" r="46355" b="46355"/>
                <wp:wrapNone/>
                <wp:docPr id="1762485974" name="Freihand 4"/>
                <wp:cNvGraphicFramePr/>
                <a:graphic xmlns:a="http://schemas.openxmlformats.org/drawingml/2006/main">
                  <a:graphicData uri="http://schemas.microsoft.com/office/word/2010/wordprocessingInk">
                    <w14:contentPart bwMode="auto" r:id="rId15">
                      <w14:nvContentPartPr>
                        <w14:cNvContentPartPr/>
                      </w14:nvContentPartPr>
                      <w14:xfrm>
                        <a:off x="0" y="0"/>
                        <a:ext cx="392400" cy="11160"/>
                      </w14:xfrm>
                    </w14:contentPart>
                  </a:graphicData>
                </a:graphic>
              </wp:anchor>
            </w:drawing>
          </mc:Choice>
          <mc:Fallback>
            <w:pict>
              <v:shape w14:anchorId="188A88A3" id="Freihand 4" o:spid="_x0000_s1026" type="#_x0000_t75" style="position:absolute;margin-left:424.9pt;margin-top:2.8pt;width:31.9pt;height: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">
                <v:imagedata r:id="rId16" o:title=""/>
              </v:shape>
            </w:pict>
          </mc:Fallback>
        </mc:AlternateContent>
      </w:r>
      <w:r w:rsidR="009C43FC">
        <w:t>Ich habe git commit und git push benutzt um Kommentare und Updates auf mein Projekt auf GitHub zu geben.</w:t>
      </w:r>
    </w:p>
    <w:p w14:paraId="7C20582A" w14:textId="14320508" w:rsidR="00555F5F" w:rsidRDefault="00975615" w:rsidP="00555F5F">
      <w:r>
        <w:rPr>
          <w:noProof/>
        </w:rPr>
        <mc:AlternateContent>
          <mc:Choice Requires="wpi">
            <w:drawing>
              <wp:anchor distT="0" distB="0" distL="114300" distR="114300" simplePos="0" relativeHeight="251666432" behindDoc="0" locked="0" layoutInCell="1" allowOverlap="1" wp14:anchorId="5DF7D307" wp14:editId="5D6FE2DD">
                <wp:simplePos x="0" y="0"/>
                <wp:positionH relativeFrom="column">
                  <wp:posOffset>5417086</wp:posOffset>
                </wp:positionH>
                <wp:positionV relativeFrom="paragraph">
                  <wp:posOffset>4135</wp:posOffset>
                </wp:positionV>
                <wp:extent cx="326520" cy="12240"/>
                <wp:effectExtent l="38100" t="38100" r="35560" b="45085"/>
                <wp:wrapNone/>
                <wp:docPr id="299594443" name="Freihand 6"/>
                <wp:cNvGraphicFramePr/>
                <a:graphic xmlns:a="http://schemas.openxmlformats.org/drawingml/2006/main">
                  <a:graphicData uri="http://schemas.microsoft.com/office/word/2010/wordprocessingInk">
                    <w14:contentPart bwMode="auto" r:id="rId17">
                      <w14:nvContentPartPr>
                        <w14:cNvContentPartPr/>
                      </w14:nvContentPartPr>
                      <w14:xfrm>
                        <a:off x="0" y="0"/>
                        <a:ext cx="326520" cy="12240"/>
                      </w14:xfrm>
                    </w14:contentPart>
                  </a:graphicData>
                </a:graphic>
              </wp:anchor>
            </w:drawing>
          </mc:Choice>
          <mc:Fallback>
            <w:pict>
              <v:shape w14:anchorId="3D975656" id="Freihand 6" o:spid="_x0000_s1026" type="#_x0000_t75" style="position:absolute;margin-left:426.05pt;margin-top:-.15pt;width:26.65pt;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">
                <v:imagedata r:id="rId18" o:title=""/>
              </v:shape>
            </w:pict>
          </mc:Fallback>
        </mc:AlternateContent>
      </w:r>
    </w:p>
    <w:p w14:paraId="03CDBDE8" w14:textId="55CB90B3" w:rsidR="00555F5F" w:rsidRDefault="00555F5F" w:rsidP="00555F5F">
      <w:pPr>
        <w:pStyle w:val="berschrift3"/>
      </w:pPr>
      <w:bookmarkStart w:id="4" w:name="_Toc177738569"/>
      <w:r w:rsidRPr="008C0E81">
        <w:t>Erstellung und Nutzung von Docker-Containern</w:t>
      </w:r>
      <w:bookmarkEnd w:id="4"/>
    </w:p>
    <w:p w14:paraId="68BA7FF4" w14:textId="39CEECD1" w:rsidR="00555F5F" w:rsidRDefault="00727C36" w:rsidP="00555F5F">
      <w:r>
        <w:t xml:space="preserve">Jetzt wen man in der Kommandozeile </w:t>
      </w:r>
      <w:r w:rsidRPr="00727C36">
        <w:t xml:space="preserve">docker compose up </w:t>
      </w:r>
      <w:r>
        <w:t>–</w:t>
      </w:r>
      <w:r w:rsidRPr="00727C36">
        <w:t>build</w:t>
      </w:r>
      <w:r>
        <w:t xml:space="preserve"> eigibt, dann erstellt es den Container.</w:t>
      </w:r>
    </w:p>
    <w:p w14:paraId="41B5F99F" w14:textId="460E7ABD" w:rsidR="00727C36" w:rsidRDefault="00727C36" w:rsidP="00555F5F">
      <w:r>
        <w:t>Wen es alles eingerichtet hat kann man von drei verschiedenen Optionen zum Auswählen:</w:t>
      </w:r>
    </w:p>
    <w:p w14:paraId="390C8979" w14:textId="2A373559" w:rsidR="00727C36" w:rsidRDefault="00727C36" w:rsidP="00555F5F">
      <w:pPr>
        <w:rPr>
          <w:lang w:val="en-US"/>
        </w:rPr>
      </w:pPr>
      <w:r w:rsidRPr="00727C36">
        <w:rPr>
          <w:lang w:val="en-US"/>
        </w:rPr>
        <w:t>v View in Docker Desktop   o View Config   w Enable Watch</w:t>
      </w:r>
    </w:p>
    <w:p w14:paraId="4CD068E3" w14:textId="1F8110B7" w:rsidR="00727C36" w:rsidRPr="00727C36" w:rsidRDefault="00727C36" w:rsidP="00555F5F">
      <w:r w:rsidRPr="00727C36">
        <w:t>Dann habe ich v g</w:t>
      </w:r>
      <w:r>
        <w:t xml:space="preserve">edrückt um es in Docker Desktop zu </w:t>
      </w:r>
      <w:r w:rsidR="001E01FE">
        <w:t>Sehen.</w:t>
      </w:r>
      <w:r>
        <w:t xml:space="preserve"> </w:t>
      </w:r>
    </w:p>
    <w:p w14:paraId="3EA8CFD3" w14:textId="55A9BAB9" w:rsidR="00555F5F" w:rsidRPr="00727C36" w:rsidRDefault="001E01FE">
      <w:r>
        <w:rPr>
          <w:noProof/>
        </w:rPr>
        <w:drawing>
          <wp:anchor distT="0" distB="0" distL="114300" distR="114300" simplePos="0" relativeHeight="251667456" behindDoc="1" locked="0" layoutInCell="1" allowOverlap="1" wp14:anchorId="4B0A3B64" wp14:editId="7B11165A">
            <wp:simplePos x="0" y="0"/>
            <wp:positionH relativeFrom="page">
              <wp:posOffset>701675</wp:posOffset>
            </wp:positionH>
            <wp:positionV relativeFrom="paragraph">
              <wp:posOffset>285750</wp:posOffset>
            </wp:positionV>
            <wp:extent cx="3340800" cy="1432800"/>
            <wp:effectExtent l="0" t="0" r="0" b="0"/>
            <wp:wrapTight wrapText="bothSides">
              <wp:wrapPolygon edited="0">
                <wp:start x="0" y="0"/>
                <wp:lineTo x="0" y="21255"/>
                <wp:lineTo x="21432" y="21255"/>
                <wp:lineTo x="21432" y="0"/>
                <wp:lineTo x="0" y="0"/>
              </wp:wrapPolygon>
            </wp:wrapTight>
            <wp:docPr id="120544107" name="Grafik 7"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4107" name="Grafik 7" descr="Ein Bild, das Text, Screenshot, Reihe, Schrif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340800" cy="1432800"/>
                    </a:xfrm>
                    <a:prstGeom prst="rect">
                      <a:avLst/>
                    </a:prstGeom>
                  </pic:spPr>
                </pic:pic>
              </a:graphicData>
            </a:graphic>
            <wp14:sizeRelH relativeFrom="margin">
              <wp14:pctWidth>0</wp14:pctWidth>
            </wp14:sizeRelH>
            <wp14:sizeRelV relativeFrom="margin">
              <wp14:pctHeight>0</wp14:pctHeight>
            </wp14:sizeRelV>
          </wp:anchor>
        </w:drawing>
      </w:r>
    </w:p>
    <w:sectPr w:rsidR="00555F5F" w:rsidRPr="00727C36" w:rsidSect="00555F5F">
      <w:headerReference w:type="default" r:id="rId20"/>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98C94" w14:textId="77777777" w:rsidR="00E56C5E" w:rsidRDefault="00E56C5E" w:rsidP="00A574CF">
      <w:pPr>
        <w:spacing w:after="0" w:line="240" w:lineRule="auto"/>
      </w:pPr>
      <w:r>
        <w:separator/>
      </w:r>
    </w:p>
  </w:endnote>
  <w:endnote w:type="continuationSeparator" w:id="0">
    <w:p w14:paraId="26CD2F11" w14:textId="77777777" w:rsidR="00E56C5E" w:rsidRDefault="00E56C5E" w:rsidP="00A5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7A234" w14:textId="77777777" w:rsidR="00A574CF" w:rsidRDefault="00A574CF">
    <w:pPr>
      <w:pStyle w:val="Fuzeile"/>
    </w:pPr>
  </w:p>
  <w:p w14:paraId="6926706B" w14:textId="77777777" w:rsidR="00A574CF" w:rsidRDefault="00A574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3BB53" w14:textId="77777777" w:rsidR="00E56C5E" w:rsidRDefault="00E56C5E" w:rsidP="00A574CF">
      <w:pPr>
        <w:spacing w:after="0" w:line="240" w:lineRule="auto"/>
      </w:pPr>
      <w:r>
        <w:separator/>
      </w:r>
    </w:p>
  </w:footnote>
  <w:footnote w:type="continuationSeparator" w:id="0">
    <w:p w14:paraId="05888BCC" w14:textId="77777777" w:rsidR="00E56C5E" w:rsidRDefault="00E56C5E" w:rsidP="00A57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95FE" w14:textId="77777777" w:rsidR="00A574CF" w:rsidRDefault="00A574CF">
    <w:pPr>
      <w:pStyle w:val="Kopfzeile"/>
    </w:pPr>
  </w:p>
  <w:p w14:paraId="3B21ECD8" w14:textId="77777777" w:rsidR="00A574CF" w:rsidRDefault="00A574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37C29"/>
    <w:multiLevelType w:val="multilevel"/>
    <w:tmpl w:val="2688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17069"/>
    <w:multiLevelType w:val="multilevel"/>
    <w:tmpl w:val="92D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B5BFB"/>
    <w:multiLevelType w:val="multilevel"/>
    <w:tmpl w:val="C8D8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F4A33"/>
    <w:multiLevelType w:val="multilevel"/>
    <w:tmpl w:val="7D9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E4201"/>
    <w:multiLevelType w:val="multilevel"/>
    <w:tmpl w:val="BDBE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5155D"/>
    <w:multiLevelType w:val="multilevel"/>
    <w:tmpl w:val="948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50A35"/>
    <w:multiLevelType w:val="multilevel"/>
    <w:tmpl w:val="A00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804DB"/>
    <w:multiLevelType w:val="multilevel"/>
    <w:tmpl w:val="E36A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222217">
    <w:abstractNumId w:val="5"/>
  </w:num>
  <w:num w:numId="2" w16cid:durableId="2137794938">
    <w:abstractNumId w:val="2"/>
  </w:num>
  <w:num w:numId="3" w16cid:durableId="1651321777">
    <w:abstractNumId w:val="3"/>
  </w:num>
  <w:num w:numId="4" w16cid:durableId="1094739072">
    <w:abstractNumId w:val="0"/>
  </w:num>
  <w:num w:numId="5" w16cid:durableId="893741280">
    <w:abstractNumId w:val="7"/>
  </w:num>
  <w:num w:numId="6" w16cid:durableId="1483309030">
    <w:abstractNumId w:val="4"/>
  </w:num>
  <w:num w:numId="7" w16cid:durableId="33894576">
    <w:abstractNumId w:val="1"/>
  </w:num>
  <w:num w:numId="8" w16cid:durableId="1916013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D3"/>
    <w:rsid w:val="00155666"/>
    <w:rsid w:val="001E01FE"/>
    <w:rsid w:val="00205FA5"/>
    <w:rsid w:val="00243E96"/>
    <w:rsid w:val="004708D6"/>
    <w:rsid w:val="004C57B2"/>
    <w:rsid w:val="00555F5F"/>
    <w:rsid w:val="00573A32"/>
    <w:rsid w:val="00727C36"/>
    <w:rsid w:val="008A2C2F"/>
    <w:rsid w:val="008C0E81"/>
    <w:rsid w:val="00902457"/>
    <w:rsid w:val="00975615"/>
    <w:rsid w:val="009C43FC"/>
    <w:rsid w:val="00A574CF"/>
    <w:rsid w:val="00A768A1"/>
    <w:rsid w:val="00B62E9A"/>
    <w:rsid w:val="00C455D3"/>
    <w:rsid w:val="00D011D5"/>
    <w:rsid w:val="00E56C5E"/>
    <w:rsid w:val="00E83A16"/>
    <w:rsid w:val="00E95FCD"/>
    <w:rsid w:val="00EF4896"/>
    <w:rsid w:val="00EF7698"/>
    <w:rsid w:val="00F53770"/>
    <w:rsid w:val="00FE66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69E4"/>
  <w15:chartTrackingRefBased/>
  <w15:docId w15:val="{EBAB140C-B06E-4DC3-B2E7-5231802F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5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C5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C57B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C57B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C57B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C57B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C57B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C57B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C57B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57B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C57B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C57B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C57B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C57B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C57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C57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C57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C57B2"/>
    <w:rPr>
      <w:rFonts w:eastAsiaTheme="majorEastAsia" w:cstheme="majorBidi"/>
      <w:color w:val="272727" w:themeColor="text1" w:themeTint="D8"/>
    </w:rPr>
  </w:style>
  <w:style w:type="paragraph" w:styleId="Titel">
    <w:name w:val="Title"/>
    <w:basedOn w:val="Standard"/>
    <w:next w:val="Standard"/>
    <w:link w:val="TitelZchn"/>
    <w:uiPriority w:val="10"/>
    <w:qFormat/>
    <w:rsid w:val="004C5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57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57B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C57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C57B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C57B2"/>
    <w:rPr>
      <w:i/>
      <w:iCs/>
      <w:color w:val="404040" w:themeColor="text1" w:themeTint="BF"/>
    </w:rPr>
  </w:style>
  <w:style w:type="paragraph" w:styleId="Listenabsatz">
    <w:name w:val="List Paragraph"/>
    <w:basedOn w:val="Standard"/>
    <w:uiPriority w:val="34"/>
    <w:qFormat/>
    <w:rsid w:val="004C57B2"/>
    <w:pPr>
      <w:ind w:left="720"/>
      <w:contextualSpacing/>
    </w:pPr>
  </w:style>
  <w:style w:type="character" w:styleId="IntensiveHervorhebung">
    <w:name w:val="Intense Emphasis"/>
    <w:basedOn w:val="Absatz-Standardschriftart"/>
    <w:uiPriority w:val="21"/>
    <w:qFormat/>
    <w:rsid w:val="004C57B2"/>
    <w:rPr>
      <w:i/>
      <w:iCs/>
      <w:color w:val="0F4761" w:themeColor="accent1" w:themeShade="BF"/>
    </w:rPr>
  </w:style>
  <w:style w:type="paragraph" w:styleId="IntensivesZitat">
    <w:name w:val="Intense Quote"/>
    <w:basedOn w:val="Standard"/>
    <w:next w:val="Standard"/>
    <w:link w:val="IntensivesZitatZchn"/>
    <w:uiPriority w:val="30"/>
    <w:qFormat/>
    <w:rsid w:val="004C5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C57B2"/>
    <w:rPr>
      <w:i/>
      <w:iCs/>
      <w:color w:val="0F4761" w:themeColor="accent1" w:themeShade="BF"/>
    </w:rPr>
  </w:style>
  <w:style w:type="character" w:styleId="IntensiverVerweis">
    <w:name w:val="Intense Reference"/>
    <w:basedOn w:val="Absatz-Standardschriftart"/>
    <w:uiPriority w:val="32"/>
    <w:qFormat/>
    <w:rsid w:val="004C57B2"/>
    <w:rPr>
      <w:b/>
      <w:bCs/>
      <w:smallCaps/>
      <w:color w:val="0F4761" w:themeColor="accent1" w:themeShade="BF"/>
      <w:spacing w:val="5"/>
    </w:rPr>
  </w:style>
  <w:style w:type="paragraph" w:styleId="Kopfzeile">
    <w:name w:val="header"/>
    <w:basedOn w:val="Standard"/>
    <w:link w:val="KopfzeileZchn"/>
    <w:uiPriority w:val="99"/>
    <w:unhideWhenUsed/>
    <w:rsid w:val="00A574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74CF"/>
  </w:style>
  <w:style w:type="paragraph" w:styleId="Fuzeile">
    <w:name w:val="footer"/>
    <w:basedOn w:val="Standard"/>
    <w:link w:val="FuzeileZchn"/>
    <w:uiPriority w:val="99"/>
    <w:unhideWhenUsed/>
    <w:rsid w:val="00A574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74CF"/>
  </w:style>
  <w:style w:type="paragraph" w:styleId="Inhaltsverzeichnisberschrift">
    <w:name w:val="TOC Heading"/>
    <w:basedOn w:val="berschrift1"/>
    <w:next w:val="Standard"/>
    <w:uiPriority w:val="39"/>
    <w:unhideWhenUsed/>
    <w:qFormat/>
    <w:rsid w:val="00555F5F"/>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555F5F"/>
    <w:pPr>
      <w:spacing w:after="100"/>
    </w:pPr>
  </w:style>
  <w:style w:type="paragraph" w:styleId="Verzeichnis3">
    <w:name w:val="toc 3"/>
    <w:basedOn w:val="Standard"/>
    <w:next w:val="Standard"/>
    <w:autoRedefine/>
    <w:uiPriority w:val="39"/>
    <w:unhideWhenUsed/>
    <w:rsid w:val="00555F5F"/>
    <w:pPr>
      <w:spacing w:after="100"/>
      <w:ind w:left="440"/>
    </w:pPr>
  </w:style>
  <w:style w:type="character" w:styleId="Hyperlink">
    <w:name w:val="Hyperlink"/>
    <w:basedOn w:val="Absatz-Standardschriftart"/>
    <w:uiPriority w:val="99"/>
    <w:unhideWhenUsed/>
    <w:rsid w:val="00555F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42006">
      <w:bodyDiv w:val="1"/>
      <w:marLeft w:val="0"/>
      <w:marRight w:val="0"/>
      <w:marTop w:val="0"/>
      <w:marBottom w:val="0"/>
      <w:divBdr>
        <w:top w:val="none" w:sz="0" w:space="0" w:color="auto"/>
        <w:left w:val="none" w:sz="0" w:space="0" w:color="auto"/>
        <w:bottom w:val="none" w:sz="0" w:space="0" w:color="auto"/>
        <w:right w:val="none" w:sz="0" w:space="0" w:color="auto"/>
      </w:divBdr>
    </w:div>
    <w:div w:id="196477540">
      <w:bodyDiv w:val="1"/>
      <w:marLeft w:val="0"/>
      <w:marRight w:val="0"/>
      <w:marTop w:val="0"/>
      <w:marBottom w:val="0"/>
      <w:divBdr>
        <w:top w:val="none" w:sz="0" w:space="0" w:color="auto"/>
        <w:left w:val="none" w:sz="0" w:space="0" w:color="auto"/>
        <w:bottom w:val="none" w:sz="0" w:space="0" w:color="auto"/>
        <w:right w:val="none" w:sz="0" w:space="0" w:color="auto"/>
      </w:divBdr>
    </w:div>
    <w:div w:id="212810867">
      <w:bodyDiv w:val="1"/>
      <w:marLeft w:val="0"/>
      <w:marRight w:val="0"/>
      <w:marTop w:val="0"/>
      <w:marBottom w:val="0"/>
      <w:divBdr>
        <w:top w:val="none" w:sz="0" w:space="0" w:color="auto"/>
        <w:left w:val="none" w:sz="0" w:space="0" w:color="auto"/>
        <w:bottom w:val="none" w:sz="0" w:space="0" w:color="auto"/>
        <w:right w:val="none" w:sz="0" w:space="0" w:color="auto"/>
      </w:divBdr>
    </w:div>
    <w:div w:id="274873107">
      <w:bodyDiv w:val="1"/>
      <w:marLeft w:val="0"/>
      <w:marRight w:val="0"/>
      <w:marTop w:val="0"/>
      <w:marBottom w:val="0"/>
      <w:divBdr>
        <w:top w:val="none" w:sz="0" w:space="0" w:color="auto"/>
        <w:left w:val="none" w:sz="0" w:space="0" w:color="auto"/>
        <w:bottom w:val="none" w:sz="0" w:space="0" w:color="auto"/>
        <w:right w:val="none" w:sz="0" w:space="0" w:color="auto"/>
      </w:divBdr>
      <w:divsChild>
        <w:div w:id="1242447543">
          <w:marLeft w:val="0"/>
          <w:marRight w:val="0"/>
          <w:marTop w:val="0"/>
          <w:marBottom w:val="0"/>
          <w:divBdr>
            <w:top w:val="none" w:sz="0" w:space="0" w:color="auto"/>
            <w:left w:val="none" w:sz="0" w:space="0" w:color="auto"/>
            <w:bottom w:val="none" w:sz="0" w:space="0" w:color="auto"/>
            <w:right w:val="none" w:sz="0" w:space="0" w:color="auto"/>
          </w:divBdr>
          <w:divsChild>
            <w:div w:id="1426147100">
              <w:marLeft w:val="0"/>
              <w:marRight w:val="0"/>
              <w:marTop w:val="0"/>
              <w:marBottom w:val="0"/>
              <w:divBdr>
                <w:top w:val="none" w:sz="0" w:space="0" w:color="auto"/>
                <w:left w:val="none" w:sz="0" w:space="0" w:color="auto"/>
                <w:bottom w:val="none" w:sz="0" w:space="0" w:color="auto"/>
                <w:right w:val="none" w:sz="0" w:space="0" w:color="auto"/>
              </w:divBdr>
            </w:div>
            <w:div w:id="247544684">
              <w:marLeft w:val="0"/>
              <w:marRight w:val="0"/>
              <w:marTop w:val="0"/>
              <w:marBottom w:val="0"/>
              <w:divBdr>
                <w:top w:val="none" w:sz="0" w:space="0" w:color="auto"/>
                <w:left w:val="none" w:sz="0" w:space="0" w:color="auto"/>
                <w:bottom w:val="none" w:sz="0" w:space="0" w:color="auto"/>
                <w:right w:val="none" w:sz="0" w:space="0" w:color="auto"/>
              </w:divBdr>
            </w:div>
            <w:div w:id="12436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3258">
      <w:bodyDiv w:val="1"/>
      <w:marLeft w:val="0"/>
      <w:marRight w:val="0"/>
      <w:marTop w:val="0"/>
      <w:marBottom w:val="0"/>
      <w:divBdr>
        <w:top w:val="none" w:sz="0" w:space="0" w:color="auto"/>
        <w:left w:val="none" w:sz="0" w:space="0" w:color="auto"/>
        <w:bottom w:val="none" w:sz="0" w:space="0" w:color="auto"/>
        <w:right w:val="none" w:sz="0" w:space="0" w:color="auto"/>
      </w:divBdr>
      <w:divsChild>
        <w:div w:id="748625339">
          <w:marLeft w:val="0"/>
          <w:marRight w:val="0"/>
          <w:marTop w:val="0"/>
          <w:marBottom w:val="0"/>
          <w:divBdr>
            <w:top w:val="none" w:sz="0" w:space="0" w:color="auto"/>
            <w:left w:val="none" w:sz="0" w:space="0" w:color="auto"/>
            <w:bottom w:val="none" w:sz="0" w:space="0" w:color="auto"/>
            <w:right w:val="none" w:sz="0" w:space="0" w:color="auto"/>
          </w:divBdr>
          <w:divsChild>
            <w:div w:id="573977339">
              <w:marLeft w:val="0"/>
              <w:marRight w:val="0"/>
              <w:marTop w:val="0"/>
              <w:marBottom w:val="0"/>
              <w:divBdr>
                <w:top w:val="none" w:sz="0" w:space="0" w:color="auto"/>
                <w:left w:val="none" w:sz="0" w:space="0" w:color="auto"/>
                <w:bottom w:val="none" w:sz="0" w:space="0" w:color="auto"/>
                <w:right w:val="none" w:sz="0" w:space="0" w:color="auto"/>
              </w:divBdr>
            </w:div>
            <w:div w:id="1800879568">
              <w:marLeft w:val="0"/>
              <w:marRight w:val="0"/>
              <w:marTop w:val="0"/>
              <w:marBottom w:val="0"/>
              <w:divBdr>
                <w:top w:val="none" w:sz="0" w:space="0" w:color="auto"/>
                <w:left w:val="none" w:sz="0" w:space="0" w:color="auto"/>
                <w:bottom w:val="none" w:sz="0" w:space="0" w:color="auto"/>
                <w:right w:val="none" w:sz="0" w:space="0" w:color="auto"/>
              </w:divBdr>
            </w:div>
            <w:div w:id="16803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6164">
      <w:bodyDiv w:val="1"/>
      <w:marLeft w:val="0"/>
      <w:marRight w:val="0"/>
      <w:marTop w:val="0"/>
      <w:marBottom w:val="0"/>
      <w:divBdr>
        <w:top w:val="none" w:sz="0" w:space="0" w:color="auto"/>
        <w:left w:val="none" w:sz="0" w:space="0" w:color="auto"/>
        <w:bottom w:val="none" w:sz="0" w:space="0" w:color="auto"/>
        <w:right w:val="none" w:sz="0" w:space="0" w:color="auto"/>
      </w:divBdr>
    </w:div>
    <w:div w:id="737485517">
      <w:bodyDiv w:val="1"/>
      <w:marLeft w:val="0"/>
      <w:marRight w:val="0"/>
      <w:marTop w:val="0"/>
      <w:marBottom w:val="0"/>
      <w:divBdr>
        <w:top w:val="none" w:sz="0" w:space="0" w:color="auto"/>
        <w:left w:val="none" w:sz="0" w:space="0" w:color="auto"/>
        <w:bottom w:val="none" w:sz="0" w:space="0" w:color="auto"/>
        <w:right w:val="none" w:sz="0" w:space="0" w:color="auto"/>
      </w:divBdr>
    </w:div>
    <w:div w:id="843125804">
      <w:bodyDiv w:val="1"/>
      <w:marLeft w:val="0"/>
      <w:marRight w:val="0"/>
      <w:marTop w:val="0"/>
      <w:marBottom w:val="0"/>
      <w:divBdr>
        <w:top w:val="none" w:sz="0" w:space="0" w:color="auto"/>
        <w:left w:val="none" w:sz="0" w:space="0" w:color="auto"/>
        <w:bottom w:val="none" w:sz="0" w:space="0" w:color="auto"/>
        <w:right w:val="none" w:sz="0" w:space="0" w:color="auto"/>
      </w:divBdr>
    </w:div>
    <w:div w:id="890071286">
      <w:bodyDiv w:val="1"/>
      <w:marLeft w:val="0"/>
      <w:marRight w:val="0"/>
      <w:marTop w:val="0"/>
      <w:marBottom w:val="0"/>
      <w:divBdr>
        <w:top w:val="none" w:sz="0" w:space="0" w:color="auto"/>
        <w:left w:val="none" w:sz="0" w:space="0" w:color="auto"/>
        <w:bottom w:val="none" w:sz="0" w:space="0" w:color="auto"/>
        <w:right w:val="none" w:sz="0" w:space="0" w:color="auto"/>
      </w:divBdr>
    </w:div>
    <w:div w:id="943877656">
      <w:bodyDiv w:val="1"/>
      <w:marLeft w:val="0"/>
      <w:marRight w:val="0"/>
      <w:marTop w:val="0"/>
      <w:marBottom w:val="0"/>
      <w:divBdr>
        <w:top w:val="none" w:sz="0" w:space="0" w:color="auto"/>
        <w:left w:val="none" w:sz="0" w:space="0" w:color="auto"/>
        <w:bottom w:val="none" w:sz="0" w:space="0" w:color="auto"/>
        <w:right w:val="none" w:sz="0" w:space="0" w:color="auto"/>
      </w:divBdr>
    </w:div>
    <w:div w:id="1198618387">
      <w:bodyDiv w:val="1"/>
      <w:marLeft w:val="0"/>
      <w:marRight w:val="0"/>
      <w:marTop w:val="0"/>
      <w:marBottom w:val="0"/>
      <w:divBdr>
        <w:top w:val="none" w:sz="0" w:space="0" w:color="auto"/>
        <w:left w:val="none" w:sz="0" w:space="0" w:color="auto"/>
        <w:bottom w:val="none" w:sz="0" w:space="0" w:color="auto"/>
        <w:right w:val="none" w:sz="0" w:space="0" w:color="auto"/>
      </w:divBdr>
    </w:div>
    <w:div w:id="1206793751">
      <w:bodyDiv w:val="1"/>
      <w:marLeft w:val="0"/>
      <w:marRight w:val="0"/>
      <w:marTop w:val="0"/>
      <w:marBottom w:val="0"/>
      <w:divBdr>
        <w:top w:val="none" w:sz="0" w:space="0" w:color="auto"/>
        <w:left w:val="none" w:sz="0" w:space="0" w:color="auto"/>
        <w:bottom w:val="none" w:sz="0" w:space="0" w:color="auto"/>
        <w:right w:val="none" w:sz="0" w:space="0" w:color="auto"/>
      </w:divBdr>
    </w:div>
    <w:div w:id="1240866090">
      <w:bodyDiv w:val="1"/>
      <w:marLeft w:val="0"/>
      <w:marRight w:val="0"/>
      <w:marTop w:val="0"/>
      <w:marBottom w:val="0"/>
      <w:divBdr>
        <w:top w:val="none" w:sz="0" w:space="0" w:color="auto"/>
        <w:left w:val="none" w:sz="0" w:space="0" w:color="auto"/>
        <w:bottom w:val="none" w:sz="0" w:space="0" w:color="auto"/>
        <w:right w:val="none" w:sz="0" w:space="0" w:color="auto"/>
      </w:divBdr>
    </w:div>
    <w:div w:id="1459374445">
      <w:bodyDiv w:val="1"/>
      <w:marLeft w:val="0"/>
      <w:marRight w:val="0"/>
      <w:marTop w:val="0"/>
      <w:marBottom w:val="0"/>
      <w:divBdr>
        <w:top w:val="none" w:sz="0" w:space="0" w:color="auto"/>
        <w:left w:val="none" w:sz="0" w:space="0" w:color="auto"/>
        <w:bottom w:val="none" w:sz="0" w:space="0" w:color="auto"/>
        <w:right w:val="none" w:sz="0" w:space="0" w:color="auto"/>
      </w:divBdr>
    </w:div>
    <w:div w:id="1558974636">
      <w:bodyDiv w:val="1"/>
      <w:marLeft w:val="0"/>
      <w:marRight w:val="0"/>
      <w:marTop w:val="0"/>
      <w:marBottom w:val="0"/>
      <w:divBdr>
        <w:top w:val="none" w:sz="0" w:space="0" w:color="auto"/>
        <w:left w:val="none" w:sz="0" w:space="0" w:color="auto"/>
        <w:bottom w:val="none" w:sz="0" w:space="0" w:color="auto"/>
        <w:right w:val="none" w:sz="0" w:space="0" w:color="auto"/>
      </w:divBdr>
    </w:div>
    <w:div w:id="1563443339">
      <w:bodyDiv w:val="1"/>
      <w:marLeft w:val="0"/>
      <w:marRight w:val="0"/>
      <w:marTop w:val="0"/>
      <w:marBottom w:val="0"/>
      <w:divBdr>
        <w:top w:val="none" w:sz="0" w:space="0" w:color="auto"/>
        <w:left w:val="none" w:sz="0" w:space="0" w:color="auto"/>
        <w:bottom w:val="none" w:sz="0" w:space="0" w:color="auto"/>
        <w:right w:val="none" w:sz="0" w:space="0" w:color="auto"/>
      </w:divBdr>
    </w:div>
    <w:div w:id="1714112859">
      <w:bodyDiv w:val="1"/>
      <w:marLeft w:val="0"/>
      <w:marRight w:val="0"/>
      <w:marTop w:val="0"/>
      <w:marBottom w:val="0"/>
      <w:divBdr>
        <w:top w:val="none" w:sz="0" w:space="0" w:color="auto"/>
        <w:left w:val="none" w:sz="0" w:space="0" w:color="auto"/>
        <w:bottom w:val="none" w:sz="0" w:space="0" w:color="auto"/>
        <w:right w:val="none" w:sz="0" w:space="0" w:color="auto"/>
      </w:divBdr>
    </w:div>
    <w:div w:id="199645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h\OneDrive\Dokumente\Benutzerdefinierte%20Office-Vorlagen\heatley_ryan_forlag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3:55:09.894"/>
    </inkml:context>
    <inkml:brush xml:id="br0">
      <inkml:brushProperty name="width" value="0.035" units="cm"/>
      <inkml:brushProperty name="height" value="0.035" units="cm"/>
    </inkml:brush>
  </inkml:definitions>
  <inkml:trace contextRef="#ctx0" brushRef="#br0">0 24 24575,'141'-11'0,"92"3"0,-166 4 0,100 7 0,-36 17 0,-103-13 0,0-2 0,1-1 0,0-1 0,57-2 0,-7-11-1365,-70 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3:55:06.728"/>
    </inkml:context>
    <inkml:brush xml:id="br0">
      <inkml:brushProperty name="width" value="0.035" units="cm"/>
      <inkml:brushProperty name="height" value="0.035" units="cm"/>
    </inkml:brush>
  </inkml:definitions>
  <inkml:trace contextRef="#ctx0" brushRef="#br0">0 31 23346,'1089'-31'0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3:55:12.889"/>
    </inkml:context>
    <inkml:brush xml:id="br0">
      <inkml:brushProperty name="width" value="0.035" units="cm"/>
      <inkml:brushProperty name="height" value="0.035" units="cm"/>
    </inkml:brush>
  </inkml:definitions>
  <inkml:trace contextRef="#ctx0" brushRef="#br0">1 23 24575,'48'1'0,"-20"0"0,-1-1 0,1-1 0,0-1 0,45-10 0,-52 8 0,0 1 0,-1 1 0,1 1 0,0 1 0,0 1 0,31 5 0,44 1 0,65 3 0,38 0 0,-166-11-1365,-25 1-5461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569E-0DDF-4C6B-9FCB-4196EC8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heatley_ryan_forlage.dotx</Template>
  <TotalTime>0</TotalTime>
  <Pages>3</Pages>
  <Words>432</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Heatley</dc:creator>
  <cp:keywords/>
  <dc:description/>
  <cp:lastModifiedBy>Ryan Kyle William Heatley</cp:lastModifiedBy>
  <cp:revision>2</cp:revision>
  <dcterms:created xsi:type="dcterms:W3CDTF">2024-09-20T06:59:00Z</dcterms:created>
  <dcterms:modified xsi:type="dcterms:W3CDTF">2024-09-20T14:14:00Z</dcterms:modified>
</cp:coreProperties>
</file>